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48" w:type="pct"/>
        <w:jc w:val="center"/>
        <w:tblLayout w:type="fixed"/>
        <w:tblLook w:val="0600" w:firstRow="0" w:lastRow="0" w:firstColumn="0" w:lastColumn="0" w:noHBand="1" w:noVBand="1"/>
      </w:tblPr>
      <w:tblGrid>
        <w:gridCol w:w="3990"/>
        <w:gridCol w:w="7303"/>
      </w:tblGrid>
      <w:tr w:rsidR="00890A94" w:rsidTr="00F44953">
        <w:trPr>
          <w:trHeight w:val="3123"/>
          <w:jc w:val="center"/>
        </w:trPr>
        <w:tc>
          <w:tcPr>
            <w:tcW w:w="3990" w:type="dxa"/>
            <w:shd w:val="clear" w:color="auto" w:fill="DFF0D3" w:themeFill="accent2" w:themeFillTint="33"/>
          </w:tcPr>
          <w:p w:rsidR="00F44953" w:rsidRDefault="00F44953" w:rsidP="00F44953">
            <w:pPr>
              <w:pStyle w:val="Ttulo"/>
              <w:jc w:val="center"/>
              <w:rPr>
                <w:rFonts w:ascii="Bernard MT Condensed" w:hAnsi="Bernard MT Condensed"/>
                <w:color w:val="000000" w:themeColor="text1"/>
                <w:sz w:val="72"/>
              </w:rPr>
            </w:pPr>
            <w:r w:rsidRPr="00F44953">
              <w:rPr>
                <w:rFonts w:ascii="Bernard MT Condensed" w:hAnsi="Bernard MT Condensed"/>
                <w:color w:val="000000" w:themeColor="text1"/>
                <w:sz w:val="72"/>
              </w:rPr>
              <w:t>ROSAS</w:t>
            </w:r>
          </w:p>
          <w:p w:rsidR="00F44953" w:rsidRDefault="00F44953" w:rsidP="00F44953">
            <w:pPr>
              <w:pStyle w:val="Ttulo"/>
              <w:jc w:val="center"/>
              <w:rPr>
                <w:rFonts w:ascii="Bernard MT Condensed" w:hAnsi="Bernard MT Condensed"/>
                <w:color w:val="000000" w:themeColor="text1"/>
                <w:sz w:val="72"/>
              </w:rPr>
            </w:pPr>
            <w:r w:rsidRPr="00F44953">
              <w:rPr>
                <w:rFonts w:ascii="Bernard MT Condensed" w:hAnsi="Bernard MT Condensed"/>
                <w:color w:val="000000" w:themeColor="text1"/>
                <w:sz w:val="72"/>
              </w:rPr>
              <w:t>Y</w:t>
            </w:r>
          </w:p>
          <w:p w:rsidR="00890A94" w:rsidRPr="00F44953" w:rsidRDefault="00F44953" w:rsidP="00F44953">
            <w:pPr>
              <w:pStyle w:val="Ttulo"/>
              <w:jc w:val="center"/>
              <w:rPr>
                <w:rFonts w:ascii="Bernard MT Condensed" w:hAnsi="Bernard MT Condensed"/>
                <w:color w:val="000000" w:themeColor="text1"/>
                <w:sz w:val="72"/>
              </w:rPr>
            </w:pPr>
            <w:r w:rsidRPr="00F44953">
              <w:rPr>
                <w:rFonts w:ascii="Bernard MT Condensed" w:hAnsi="Bernard MT Condensed"/>
                <w:color w:val="000000" w:themeColor="text1"/>
                <w:sz w:val="72"/>
              </w:rPr>
              <w:t>TULIPANES</w:t>
            </w:r>
          </w:p>
          <w:p w:rsidR="00F44953" w:rsidRPr="00F44953" w:rsidRDefault="00F44953" w:rsidP="00F44953">
            <w:pPr>
              <w:rPr>
                <w:sz w:val="36"/>
              </w:rPr>
            </w:pPr>
          </w:p>
          <w:p w:rsidR="00890A94" w:rsidRPr="00F321D3" w:rsidRDefault="00890A94" w:rsidP="00F321D3">
            <w:pPr>
              <w:pStyle w:val="Subttulo"/>
            </w:pPr>
          </w:p>
        </w:tc>
        <w:tc>
          <w:tcPr>
            <w:tcW w:w="7304" w:type="dxa"/>
            <w:vMerge w:val="restart"/>
          </w:tcPr>
          <w:p w:rsidR="00890A94" w:rsidRDefault="00890A94" w:rsidP="00890A94">
            <w:pPr>
              <w:pStyle w:val="Sinespaciado"/>
              <w:rPr>
                <w:lang w:eastAsia="ja-JP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EDDC458" wp14:editId="0CC23319">
                      <wp:extent cx="4632960" cy="6972300"/>
                      <wp:effectExtent l="0" t="0" r="0" b="0"/>
                      <wp:docPr id="21" name="Rectángulo 21 con una esquina redondeada" descr="Arreglo floral púrpura" title="Imagen de la port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2960" cy="6972300"/>
                              </a:xfrm>
                              <a:prstGeom prst="round1Rect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1C329F" id="Rectángulo 21 con una esquina redondeada" o:spid="_x0000_s1026" alt="Título: Imagen de la portada - Descripción: Arreglo floral púrpura" style="width:364.8pt;height:5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632960,69723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" path="m,l3860785,v426460,,772175,345715,772175,772175l4632960,6972300,,6972300,,xe" stroked="f" strokeweight="1pt">
                      <v:fill r:id="rId12" o:title="Arreglo floral púrpura" recolor="t" rotate="t" type="frame"/>
                      <v:stroke joinstyle="miter"/>
                      <v:path arrowok="t" o:connecttype="custom" o:connectlocs="0,0;3860785,0;4632960,772175;4632960,6972300;0,6972300;0,0" o:connectangles="0,0,0,0,0,0"/>
                      <w10:anchorlock/>
                    </v:shape>
                  </w:pict>
                </mc:Fallback>
              </mc:AlternateContent>
            </w:r>
          </w:p>
        </w:tc>
      </w:tr>
      <w:tr w:rsidR="00890A94" w:rsidTr="00F44953">
        <w:trPr>
          <w:jc w:val="center"/>
        </w:trPr>
        <w:tc>
          <w:tcPr>
            <w:tcW w:w="3990" w:type="dxa"/>
          </w:tcPr>
          <w:p w:rsidR="00890A94" w:rsidRPr="00574FD0" w:rsidRDefault="00F44953" w:rsidP="00F44953">
            <w:pPr>
              <w:pStyle w:val="Ttulo1"/>
            </w:pPr>
            <w:r>
              <w:t>¿Por qué son buena combinación?</w:t>
            </w:r>
          </w:p>
          <w:p w:rsidR="00890A94" w:rsidRPr="00574FD0" w:rsidRDefault="00890A94" w:rsidP="00574FD0">
            <w:pPr>
              <w:pStyle w:val="TDC1"/>
            </w:pPr>
            <w:r w:rsidRPr="00574FD0">
              <w:rPr>
                <w:noProof/>
                <w:lang w:bidi="es-ES"/>
              </w:rPr>
              <w:drawing>
                <wp:inline distT="0" distB="0" distL="0" distR="0" wp14:anchorId="112EF25E" wp14:editId="5114C109">
                  <wp:extent cx="257325" cy="164310"/>
                  <wp:effectExtent l="0" t="0" r="0" b="1270"/>
                  <wp:docPr id="7" name="Gráfico 1" descr="Icono de énfasis de flore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Gráfico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80306" cy="178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74FD0">
              <w:rPr>
                <w:lang w:bidi="es-ES"/>
              </w:rPr>
              <w:t xml:space="preserve">  </w:t>
            </w:r>
            <w:sdt>
              <w:sdtPr>
                <w:id w:val="-107735066"/>
                <w:placeholder>
                  <w:docPart w:val="2A73BF69FADE490D9F8036EC26BCBC35"/>
                </w:placeholder>
                <w:temporary/>
                <w:showingPlcHdr/>
                <w15:appearance w15:val="hidden"/>
              </w:sdtPr>
              <w:sdtEndPr/>
              <w:sdtContent>
                <w:r w:rsidRPr="00574FD0">
                  <w:rPr>
                    <w:lang w:bidi="es-ES"/>
                  </w:rPr>
                  <w:t xml:space="preserve">PÁG. </w:t>
                </w:r>
                <w:r w:rsidR="00F321D3">
                  <w:rPr>
                    <w:lang w:bidi="es-ES"/>
                  </w:rPr>
                  <w:t>1</w:t>
                </w:r>
              </w:sdtContent>
            </w:sdt>
          </w:p>
          <w:p w:rsidR="00890A94" w:rsidRDefault="00F44953" w:rsidP="0092765E">
            <w:pPr>
              <w:pStyle w:val="TDC2"/>
            </w:pPr>
            <w:r>
              <w:t>Las flores en general.</w:t>
            </w:r>
          </w:p>
          <w:p w:rsidR="0092765E" w:rsidRPr="00574FD0" w:rsidRDefault="0092765E" w:rsidP="0092765E">
            <w:pPr>
              <w:pStyle w:val="TDC1"/>
            </w:pPr>
            <w:r w:rsidRPr="00574FD0">
              <w:rPr>
                <w:noProof/>
                <w:lang w:bidi="es-ES"/>
              </w:rPr>
              <w:drawing>
                <wp:inline distT="0" distB="0" distL="0" distR="0" wp14:anchorId="15BB2935" wp14:editId="48289C3D">
                  <wp:extent cx="257325" cy="164310"/>
                  <wp:effectExtent l="0" t="0" r="0" b="1270"/>
                  <wp:docPr id="4" name="Gráfico 1" descr="Icono de énfasis de flore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Gráfico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80306" cy="178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74FD0">
              <w:rPr>
                <w:lang w:bidi="es-ES"/>
              </w:rPr>
              <w:t xml:space="preserve">  </w:t>
            </w:r>
            <w:sdt>
              <w:sdtPr>
                <w:id w:val="185335114"/>
                <w:placeholder>
                  <w:docPart w:val="E52FE88B4EA44DB7969DD47FC94292DB"/>
                </w:placeholder>
                <w:temporary/>
                <w:showingPlcHdr/>
                <w15:appearance w15:val="hidden"/>
              </w:sdtPr>
              <w:sdtEndPr/>
              <w:sdtContent>
                <w:r w:rsidRPr="00574FD0">
                  <w:rPr>
                    <w:lang w:bidi="es-ES"/>
                  </w:rPr>
                  <w:t xml:space="preserve">PÁG. </w:t>
                </w:r>
                <w:r>
                  <w:rPr>
                    <w:lang w:bidi="es-ES"/>
                  </w:rPr>
                  <w:t>2</w:t>
                </w:r>
              </w:sdtContent>
            </w:sdt>
          </w:p>
          <w:p w:rsidR="00890A94" w:rsidRPr="00574FD0" w:rsidRDefault="00F44953" w:rsidP="0092765E">
            <w:pPr>
              <w:pStyle w:val="TDC2"/>
            </w:pPr>
            <w:r>
              <w:t>Los tulipanes.</w:t>
            </w:r>
          </w:p>
          <w:p w:rsidR="0092765E" w:rsidRPr="00574FD0" w:rsidRDefault="0092765E" w:rsidP="0092765E">
            <w:pPr>
              <w:pStyle w:val="TDC1"/>
            </w:pPr>
            <w:r w:rsidRPr="00574FD0">
              <w:rPr>
                <w:noProof/>
                <w:lang w:bidi="es-ES"/>
              </w:rPr>
              <w:drawing>
                <wp:inline distT="0" distB="0" distL="0" distR="0" wp14:anchorId="63677D38" wp14:editId="143BA6B3">
                  <wp:extent cx="257325" cy="164310"/>
                  <wp:effectExtent l="0" t="0" r="0" b="1270"/>
                  <wp:docPr id="5" name="Gráfico 1" descr="Icono de énfasis de flore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Gráfico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80306" cy="178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74FD0">
              <w:rPr>
                <w:lang w:bidi="es-ES"/>
              </w:rPr>
              <w:t xml:space="preserve">  </w:t>
            </w:r>
            <w:sdt>
              <w:sdtPr>
                <w:id w:val="727657832"/>
                <w:placeholder>
                  <w:docPart w:val="4769C5F01B294E4380802657863EE543"/>
                </w:placeholder>
                <w:temporary/>
                <w:showingPlcHdr/>
                <w15:appearance w15:val="hidden"/>
              </w:sdtPr>
              <w:sdtEndPr/>
              <w:sdtContent>
                <w:r w:rsidRPr="00574FD0">
                  <w:rPr>
                    <w:lang w:bidi="es-ES"/>
                  </w:rPr>
                  <w:t xml:space="preserve">PÁG. </w:t>
                </w:r>
                <w:r>
                  <w:rPr>
                    <w:lang w:bidi="es-ES"/>
                  </w:rPr>
                  <w:t>3</w:t>
                </w:r>
              </w:sdtContent>
            </w:sdt>
          </w:p>
          <w:p w:rsidR="00890A94" w:rsidRPr="00574FD0" w:rsidRDefault="00F44953" w:rsidP="00F44953">
            <w:pPr>
              <w:pStyle w:val="TDC2"/>
              <w:tabs>
                <w:tab w:val="left" w:pos="2370"/>
              </w:tabs>
            </w:pPr>
            <w:r>
              <w:t>Las rosas color rosa.</w:t>
            </w:r>
          </w:p>
        </w:tc>
        <w:tc>
          <w:tcPr>
            <w:tcW w:w="7304" w:type="dxa"/>
            <w:vMerge/>
          </w:tcPr>
          <w:p w:rsidR="00890A94" w:rsidRDefault="00890A94" w:rsidP="00890A94">
            <w:pPr>
              <w:rPr>
                <w:lang w:eastAsia="ja-JP"/>
              </w:rPr>
            </w:pPr>
          </w:p>
        </w:tc>
      </w:tr>
      <w:tr w:rsidR="00890A94" w:rsidTr="00F44953">
        <w:trPr>
          <w:jc w:val="center"/>
        </w:trPr>
        <w:tc>
          <w:tcPr>
            <w:tcW w:w="3990" w:type="dxa"/>
          </w:tcPr>
          <w:p w:rsidR="00890A94" w:rsidRDefault="00DA3E92" w:rsidP="00890A94">
            <w:pPr>
              <w:pStyle w:val="Sinespaciado"/>
              <w:rPr>
                <w:lang w:eastAsia="ja-JP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7B08888" wp14:editId="4A72AE42">
                      <wp:extent cx="2421255" cy="2256790"/>
                      <wp:effectExtent l="0" t="0" r="0" b="0"/>
                      <wp:docPr id="22" name="Rectángulo 22 con una esquina redonde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 flipV="1">
                                <a:off x="0" y="0"/>
                                <a:ext cx="2421255" cy="2256790"/>
                              </a:xfrm>
                              <a:custGeom>
                                <a:avLst/>
                                <a:gdLst>
                                  <a:gd name="connsiteX0" fmla="*/ 0 w 2402205"/>
                                  <a:gd name="connsiteY0" fmla="*/ 0 h 2256790"/>
                                  <a:gd name="connsiteX1" fmla="*/ 2026066 w 2402205"/>
                                  <a:gd name="connsiteY1" fmla="*/ 0 h 2256790"/>
                                  <a:gd name="connsiteX2" fmla="*/ 2402205 w 2402205"/>
                                  <a:gd name="connsiteY2" fmla="*/ 376139 h 2256790"/>
                                  <a:gd name="connsiteX3" fmla="*/ 2402205 w 2402205"/>
                                  <a:gd name="connsiteY3" fmla="*/ 2256790 h 2256790"/>
                                  <a:gd name="connsiteX4" fmla="*/ 0 w 2402205"/>
                                  <a:gd name="connsiteY4" fmla="*/ 2256790 h 2256790"/>
                                  <a:gd name="connsiteX5" fmla="*/ 0 w 2402205"/>
                                  <a:gd name="connsiteY5" fmla="*/ 0 h 2256790"/>
                                  <a:gd name="connsiteX0" fmla="*/ 19050 w 2421255"/>
                                  <a:gd name="connsiteY0" fmla="*/ 0 h 2256790"/>
                                  <a:gd name="connsiteX1" fmla="*/ 2045116 w 2421255"/>
                                  <a:gd name="connsiteY1" fmla="*/ 0 h 2256790"/>
                                  <a:gd name="connsiteX2" fmla="*/ 2421255 w 2421255"/>
                                  <a:gd name="connsiteY2" fmla="*/ 376139 h 2256790"/>
                                  <a:gd name="connsiteX3" fmla="*/ 2421255 w 2421255"/>
                                  <a:gd name="connsiteY3" fmla="*/ 2256790 h 2256790"/>
                                  <a:gd name="connsiteX4" fmla="*/ 0 w 2421255"/>
                                  <a:gd name="connsiteY4" fmla="*/ 2247265 h 2256790"/>
                                  <a:gd name="connsiteX5" fmla="*/ 19050 w 2421255"/>
                                  <a:gd name="connsiteY5" fmla="*/ 0 h 22567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421255" h="2256790">
                                    <a:moveTo>
                                      <a:pt x="19050" y="0"/>
                                    </a:moveTo>
                                    <a:lnTo>
                                      <a:pt x="2045116" y="0"/>
                                    </a:lnTo>
                                    <a:cubicBezTo>
                                      <a:pt x="2252852" y="0"/>
                                      <a:pt x="2421255" y="168403"/>
                                      <a:pt x="2421255" y="376139"/>
                                    </a:cubicBezTo>
                                    <a:lnTo>
                                      <a:pt x="2421255" y="2256790"/>
                                    </a:lnTo>
                                    <a:lnTo>
                                      <a:pt x="0" y="2247265"/>
                                    </a:lnTo>
                                    <a:lnTo>
                                      <a:pt x="19050" y="0"/>
                                    </a:lnTo>
                                    <a:close/>
                                  </a:path>
                                </a:pathLst>
                              </a:custGeom>
                              <a:blipFill dpi="0" rotWithShape="1"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3E92" w:rsidRPr="003F7C96" w:rsidRDefault="00DA3E92" w:rsidP="003F7C96">
                                  <w:pPr>
                                    <w:pStyle w:val="Cit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B08888" id="Rectángulo 22 con una esquina redondeada" o:spid="_x0000_s1026" style="width:190.65pt;height:177.7pt;rotation:180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421255,2256790" o:spt="1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" adj="-11796480,,5400" path="m19050,l2045116,v207736,,376139,168403,376139,376139l2421255,2256790,,2247265,19050,xe" stroked="f" strokeweight="1pt">
                      <v:fill r:id="rId16" o:title="" recolor="t" rotate="t" type="frame"/>
                      <v:stroke joinstyle="miter"/>
                      <v:formulas/>
                      <v:path arrowok="t" o:connecttype="custom" o:connectlocs="19050,0;2045116,0;2421255,376139;2421255,2256790;0,2247265;19050,0" o:connectangles="0,0,0,0,0,0" textboxrect="0,0,2421255,2256790"/>
                      <v:textbox>
                        <w:txbxContent>
                          <w:p w:rsidR="00DA3E92" w:rsidRPr="003F7C96" w:rsidRDefault="00DA3E92" w:rsidP="003F7C96">
                            <w:pPr>
                              <w:pStyle w:val="Cita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304" w:type="dxa"/>
          </w:tcPr>
          <w:p w:rsidR="00F41A0F" w:rsidRPr="00574FD0" w:rsidRDefault="005E55CE" w:rsidP="00574FD0">
            <w:pPr>
              <w:pStyle w:val="Ttulo1"/>
            </w:pPr>
            <w:r w:rsidRPr="00574FD0">
              <w:rPr>
                <w:noProof/>
                <w:lang w:bidi="es-ES"/>
              </w:rPr>
              <w:drawing>
                <wp:inline distT="0" distB="0" distL="0" distR="0" wp14:anchorId="2C9406B3" wp14:editId="45D1CA02">
                  <wp:extent cx="534035" cy="340995"/>
                  <wp:effectExtent l="0" t="0" r="0" b="1905"/>
                  <wp:docPr id="24" name="Gráfico 1" descr="Icono de énfasis de flores, mayo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Gráfico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534035" cy="3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74FD0">
              <w:rPr>
                <w:lang w:bidi="es-ES"/>
              </w:rPr>
              <w:t xml:space="preserve">  </w:t>
            </w:r>
            <w:r w:rsidR="00F44953">
              <w:t>FLORES</w:t>
            </w:r>
          </w:p>
          <w:p w:rsidR="00890A94" w:rsidRDefault="00F44953" w:rsidP="00F44953">
            <w:r w:rsidRPr="00F44953">
              <w:t>Las flores son consideradas bonitas por sus colores, formas y fragancias vibrantes, que despiertan nuestros sentidos y evocan emociones positivas asociadas con la naturaleza, la vida y la renovación. Su belleza también reside en su carácter efímero y transitorio, que las hace simbólicas y valiosas.</w:t>
            </w:r>
          </w:p>
          <w:p w:rsidR="00F44953" w:rsidRPr="00574FD0" w:rsidRDefault="00F44953" w:rsidP="00F44953">
            <w:r w:rsidRPr="00F44953">
              <w:t>Obviamente se ven diferentes a través de nuestros ojos que, para la mayoría de los polinizadores, pero igual nos puede parecer atractivo el resultado.</w:t>
            </w:r>
          </w:p>
        </w:tc>
      </w:tr>
    </w:tbl>
    <w:p w:rsidR="00890A94" w:rsidRDefault="00890A94" w:rsidP="00890A94">
      <w:r>
        <w:rPr>
          <w:lang w:bidi="es-ES"/>
        </w:rPr>
        <w:br w:type="page"/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1186"/>
      </w:tblGrid>
      <w:tr w:rsidR="00DA3E92" w:rsidTr="00DA3E92">
        <w:tc>
          <w:tcPr>
            <w:tcW w:w="11520" w:type="dxa"/>
            <w:tcMar>
              <w:left w:w="0" w:type="dxa"/>
              <w:right w:w="0" w:type="dxa"/>
            </w:tcMar>
          </w:tcPr>
          <w:p w:rsidR="00DA3E92" w:rsidRDefault="00176FC0" w:rsidP="00DA3E92">
            <w:pPr>
              <w:pStyle w:val="Sinespaciado"/>
              <w:rPr>
                <w:lang w:eastAsia="ja-JP"/>
              </w:rPr>
            </w:pPr>
            <w:r>
              <w:rPr>
                <w:noProof/>
                <w:lang w:eastAsia="ja-JP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223760" cy="4113530"/>
                      <wp:effectExtent l="0" t="0" r="0" b="1270"/>
                      <wp:docPr id="31" name="Rectángulo 13 con una esquina redondeada" descr="Escritorio de floristería" title="Imagen princip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23760" cy="4113530"/>
                              </a:xfrm>
                              <a:prstGeom prst="round1Rect">
                                <a:avLst/>
                              </a:prstGeom>
                              <a:blipFill dpi="0" rotWithShape="1"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E136FA" id="Rectángulo 13 con una esquina redondeada" o:spid="_x0000_s1026" alt="Título: Imagen principal - Descripción: Escritorio de floristería" style="width:568.8pt;height:3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7223760,411353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" path="m,l6538158,v378648,,685602,306954,685602,685602l7223760,4113530,,4113530,,xe" stroked="f" strokeweight="1pt">
                      <v:fill r:id="rId18" o:title="Escritorio de floristería" recolor="t" rotate="t" type="frame"/>
                      <v:stroke joinstyle="miter"/>
                      <v:path arrowok="t" o:connecttype="custom" o:connectlocs="0,0;6538158,0;7223760,685602;7223760,4113530;0,4113530;0,0" o:connectangles="0,0,0,0,0,0"/>
                      <w10:anchorlock/>
                    </v:shape>
                  </w:pict>
                </mc:Fallback>
              </mc:AlternateContent>
            </w:r>
          </w:p>
        </w:tc>
      </w:tr>
      <w:tr w:rsidR="00382BBF" w:rsidTr="00465131">
        <w:tc>
          <w:tcPr>
            <w:tcW w:w="11520" w:type="dxa"/>
          </w:tcPr>
          <w:p w:rsidR="00B161C4" w:rsidRPr="00574FD0" w:rsidRDefault="005E55CE" w:rsidP="00574FD0">
            <w:pPr>
              <w:pStyle w:val="Ttulo1"/>
            </w:pPr>
            <w:r w:rsidRPr="00574FD0">
              <w:rPr>
                <w:noProof/>
                <w:lang w:bidi="es-ES"/>
              </w:rPr>
              <w:drawing>
                <wp:inline distT="0" distB="0" distL="0" distR="0" wp14:anchorId="0D2B7451" wp14:editId="571A05EA">
                  <wp:extent cx="534035" cy="340995"/>
                  <wp:effectExtent l="0" t="0" r="0" b="1905"/>
                  <wp:docPr id="27" name="Gráfico 1" descr="Icono de énfasis de flores en la segunda págin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Gráfico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534035" cy="3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74FD0">
              <w:rPr>
                <w:lang w:bidi="es-ES"/>
              </w:rPr>
              <w:t xml:space="preserve">  </w:t>
            </w:r>
            <w:r w:rsidR="00F44953">
              <w:t>tulipanes</w:t>
            </w:r>
          </w:p>
          <w:p w:rsidR="00F44953" w:rsidRDefault="00F44953" w:rsidP="00F44953">
            <w:r w:rsidRPr="00F44953">
              <w:t xml:space="preserve">Los tulipanes son considerados bonitos por su forma única y elegante, sus vibrantes y variados colores (rojo, amarillo, blanco, rosa, morado, naranja), y por el significado positivo que transmiten, como amor, alegría, renovación y elegancia. Su temporada de floración en primavera, que crea espectáculos de color como los del parque </w:t>
            </w:r>
            <w:proofErr w:type="spellStart"/>
            <w:r w:rsidRPr="00F44953">
              <w:t>Keukenhof</w:t>
            </w:r>
            <w:proofErr w:type="spellEnd"/>
            <w:r w:rsidRPr="00F44953">
              <w:t xml:space="preserve"> en los Países Bajos, también contribuye a su belleza y popularidad</w:t>
            </w:r>
            <w:r>
              <w:t xml:space="preserve">. </w:t>
            </w:r>
          </w:p>
          <w:p w:rsidR="00F44953" w:rsidRDefault="00F44953" w:rsidP="00F44953">
            <w:r>
              <w:t>Por qué son tan apreciados:</w:t>
            </w:r>
            <w:r>
              <w:t xml:space="preserve"> </w:t>
            </w:r>
            <w:r>
              <w:t>Forma y colores:</w:t>
            </w:r>
          </w:p>
          <w:p w:rsidR="00F44953" w:rsidRDefault="00F44953" w:rsidP="00F44953">
            <w:r>
              <w:t xml:space="preserve">Tienen una forma distintiva y ofrecen una amplia gama de colores, que se asocian con diversas emociones y significados. </w:t>
            </w:r>
          </w:p>
          <w:p w:rsidR="00F44953" w:rsidRDefault="00F44953" w:rsidP="00F44953">
            <w:r>
              <w:t>Significado de cada color:</w:t>
            </w:r>
          </w:p>
          <w:p w:rsidR="00F44953" w:rsidRDefault="00F44953" w:rsidP="00F44953">
            <w:r>
              <w:t xml:space="preserve">Rojos: Amor. </w:t>
            </w:r>
          </w:p>
          <w:p w:rsidR="00F44953" w:rsidRDefault="00F44953" w:rsidP="00F44953">
            <w:r>
              <w:t xml:space="preserve">Blancos: Pureza, inocencia, perdón y nuevos comienzos. </w:t>
            </w:r>
          </w:p>
          <w:p w:rsidR="00F44953" w:rsidRDefault="00F44953" w:rsidP="00F44953">
            <w:r>
              <w:t xml:space="preserve">Amarillos: Amistad, alegría y felicidad. </w:t>
            </w:r>
          </w:p>
          <w:p w:rsidR="00F44953" w:rsidRDefault="00F44953" w:rsidP="00F44953">
            <w:r>
              <w:t xml:space="preserve">Rosas: Ternura, cariño, feminidad y juventud. </w:t>
            </w:r>
          </w:p>
          <w:p w:rsidR="00F44953" w:rsidRDefault="00F44953" w:rsidP="00F44953">
            <w:r>
              <w:t xml:space="preserve">Morados: Realeza y admiración. </w:t>
            </w:r>
          </w:p>
          <w:p w:rsidR="00F44953" w:rsidRDefault="00F44953" w:rsidP="00F44953">
            <w:r>
              <w:t>Naranjas: Energía, entusiasmo y felicidad.</w:t>
            </w:r>
          </w:p>
          <w:p w:rsidR="00382BBF" w:rsidRPr="00574FD0" w:rsidRDefault="00382BBF" w:rsidP="00F44953"/>
        </w:tc>
      </w:tr>
    </w:tbl>
    <w:p w:rsidR="00382BBF" w:rsidRPr="00FC2165" w:rsidRDefault="00382BBF" w:rsidP="00FC2165">
      <w:pPr>
        <w:spacing w:before="0" w:after="0"/>
        <w:rPr>
          <w:sz w:val="16"/>
        </w:rPr>
      </w:pPr>
      <w:r w:rsidRPr="00FC2165">
        <w:rPr>
          <w:sz w:val="16"/>
          <w:szCs w:val="16"/>
          <w:lang w:bidi="es-ES"/>
        </w:rPr>
        <w:br w:type="page"/>
      </w:r>
    </w:p>
    <w:p w:rsidR="00382BBF" w:rsidRDefault="00382BBF"/>
    <w:tbl>
      <w:tblPr>
        <w:tblW w:w="0" w:type="auto"/>
        <w:tblLook w:val="0600" w:firstRow="0" w:lastRow="0" w:firstColumn="0" w:lastColumn="0" w:noHBand="1" w:noVBand="1"/>
      </w:tblPr>
      <w:tblGrid>
        <w:gridCol w:w="5608"/>
        <w:gridCol w:w="5578"/>
      </w:tblGrid>
      <w:tr w:rsidR="00890A94" w:rsidTr="00FC2165">
        <w:trPr>
          <w:trHeight w:val="7632"/>
        </w:trPr>
        <w:tc>
          <w:tcPr>
            <w:tcW w:w="5760" w:type="dxa"/>
            <w:vAlign w:val="center"/>
          </w:tcPr>
          <w:p w:rsidR="00890A94" w:rsidRPr="003F7C96" w:rsidRDefault="00F44953" w:rsidP="003F7C96">
            <w:pPr>
              <w:pStyle w:val="Citaalternativa"/>
            </w:pPr>
            <w:r w:rsidRPr="00176FC0">
              <w:rPr>
                <w:color w:val="FAACFC"/>
              </w:rPr>
              <w:t>“LAS FLORES HABLAN MAS QUE LAS PALABRAS”</w:t>
            </w:r>
          </w:p>
        </w:tc>
        <w:tc>
          <w:tcPr>
            <w:tcW w:w="5760" w:type="dxa"/>
          </w:tcPr>
          <w:p w:rsidR="006C1AD8" w:rsidRPr="00574FD0" w:rsidRDefault="005E55CE" w:rsidP="00574FD0">
            <w:pPr>
              <w:pStyle w:val="Ttulo1"/>
            </w:pPr>
            <w:r w:rsidRPr="00574FD0">
              <w:rPr>
                <w:noProof/>
                <w:lang w:bidi="es-ES"/>
              </w:rPr>
              <w:drawing>
                <wp:inline distT="0" distB="0" distL="0" distR="0" wp14:anchorId="1C61CE95" wp14:editId="6F3EE52B">
                  <wp:extent cx="534035" cy="340995"/>
                  <wp:effectExtent l="0" t="0" r="0" b="1905"/>
                  <wp:docPr id="30" name="Gráfico 1" descr="Icono de énfasis de flores en la tercera págin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Gráfico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534035" cy="3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74FD0">
              <w:rPr>
                <w:lang w:bidi="es-ES"/>
              </w:rPr>
              <w:t xml:space="preserve">  </w:t>
            </w:r>
            <w:r w:rsidR="00F44953">
              <w:t xml:space="preserve">rosas color rosa </w:t>
            </w:r>
          </w:p>
          <w:p w:rsidR="00890A94" w:rsidRDefault="00F44953" w:rsidP="00F44953">
            <w:r w:rsidRPr="00F44953">
              <w:t>Las rosas rosas son hermosas porque su color evoca sentimientos de ternura, gratitud, admiración y amor delicado. Esta asociación positiva las convierte en una elección muy apreciada para expresar afecto en diversas ocasiones, no solo románticas, sino también para celebrar logros, dar la bienvenida a alguien o simplemente para alegrarle el día a una persona. Su combinación de dulzura y elegancia, junto con su fragancia agradable y sus pétalos aterciopelados, las hace muy valoradas por su belleza.</w:t>
            </w:r>
          </w:p>
          <w:p w:rsidR="00F44953" w:rsidRDefault="00F44953" w:rsidP="00F44953">
            <w:r>
              <w:t xml:space="preserve">Los tonos más claros de rosa transmiten gracia y gentileza, mientras que los oscuros reflejan una gratitud más profunda. </w:t>
            </w:r>
          </w:p>
          <w:p w:rsidR="00F44953" w:rsidRDefault="00F44953" w:rsidP="00F44953">
            <w:r>
              <w:t>Significados según el tono</w:t>
            </w:r>
          </w:p>
          <w:p w:rsidR="00F44953" w:rsidRDefault="00F44953" w:rsidP="00F44953">
            <w:r>
              <w:t xml:space="preserve">Rosas rosadas claras: Transmiten dulzura, gracia y gentileza. </w:t>
            </w:r>
          </w:p>
          <w:p w:rsidR="00F44953" w:rsidRPr="00574FD0" w:rsidRDefault="00F44953" w:rsidP="00F44953">
            <w:r>
              <w:t>Rosas rosadas oscuras o intensas: Expresan una gratitud más profunda, aprecio y admiración.</w:t>
            </w:r>
          </w:p>
        </w:tc>
        <w:bookmarkStart w:id="0" w:name="_GoBack"/>
        <w:bookmarkEnd w:id="0"/>
      </w:tr>
      <w:tr w:rsidR="00382BBF" w:rsidTr="00382BBF">
        <w:tc>
          <w:tcPr>
            <w:tcW w:w="11520" w:type="dxa"/>
            <w:gridSpan w:val="2"/>
            <w:tcMar>
              <w:left w:w="0" w:type="dxa"/>
              <w:right w:w="0" w:type="dxa"/>
            </w:tcMar>
            <w:vAlign w:val="center"/>
          </w:tcPr>
          <w:p w:rsidR="00382BBF" w:rsidRDefault="00382BBF" w:rsidP="00382BBF">
            <w:pPr>
              <w:pStyle w:val="Sinespaciado"/>
              <w:jc w:val="center"/>
              <w:rPr>
                <w:lang w:eastAsia="ja-JP"/>
              </w:rPr>
            </w:pPr>
            <w:r w:rsidRPr="006C1AD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AEAA7EB" wp14:editId="7738C19A">
                      <wp:extent cx="7294245" cy="4152900"/>
                      <wp:effectExtent l="0" t="0" r="1905" b="0"/>
                      <wp:docPr id="69" name="Rectángulo 13 con una esquina redondeada" descr="Flores fuera de la tienda de flores" title="Imagen de gran tamañ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7294245" cy="4152900"/>
                              </a:xfrm>
                              <a:prstGeom prst="round1Rect">
                                <a:avLst/>
                              </a:prstGeom>
                              <a:blipFill dpi="0" rotWithShape="1"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CDE7F6" id="Rectángulo 13 con una esquina redondeada" o:spid="_x0000_s1026" alt="Título: Imagen de gran tamaño - Descripción: Flores fuera de la tienda de flores" style="width:574.35pt;height:327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7294245,41529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" path="m,l6602081,v382272,,692164,309892,692164,692164l7294245,4152900,,4152900,,xe" stroked="f" strokeweight="1pt">
                      <v:fill r:id="rId20" o:title="Flores fuera de la tienda de flores" recolor="t" rotate="t" type="frame"/>
                      <v:stroke joinstyle="miter"/>
                      <v:path arrowok="t" o:connecttype="custom" o:connectlocs="0,0;6602081,0;7294245,692164;7294245,4152900;0,4152900;0,0" o:connectangles="0,0,0,0,0,0"/>
                      <w10:anchorlock/>
                    </v:shape>
                  </w:pict>
                </mc:Fallback>
              </mc:AlternateContent>
            </w:r>
          </w:p>
        </w:tc>
      </w:tr>
    </w:tbl>
    <w:p w:rsidR="004E6F6A" w:rsidRPr="00FC2165" w:rsidRDefault="004E6F6A" w:rsidP="00DA3E92">
      <w:pPr>
        <w:spacing w:before="0" w:after="0"/>
        <w:rPr>
          <w:sz w:val="12"/>
        </w:rPr>
      </w:pPr>
    </w:p>
    <w:sectPr w:rsidR="004E6F6A" w:rsidRPr="00FC2165" w:rsidSect="00AA6538">
      <w:footerReference w:type="even" r:id="rId21"/>
      <w:footerReference w:type="default" r:id="rId22"/>
      <w:pgSz w:w="11906" w:h="16838" w:code="9"/>
      <w:pgMar w:top="360" w:right="360" w:bottom="360" w:left="36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7E9" w:rsidRDefault="003867E9" w:rsidP="00890A94">
      <w:r>
        <w:separator/>
      </w:r>
    </w:p>
  </w:endnote>
  <w:endnote w:type="continuationSeparator" w:id="0">
    <w:p w:rsidR="003867E9" w:rsidRDefault="003867E9" w:rsidP="00890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61D" w:rsidRDefault="0018361D" w:rsidP="00890A94">
    <w:pPr>
      <w:pStyle w:val="Piedepgina"/>
      <w:rPr>
        <w:rStyle w:val="Nmerodepgina"/>
      </w:rPr>
    </w:pPr>
    <w:r>
      <w:rPr>
        <w:rStyle w:val="Nmerodepgina"/>
        <w:lang w:bidi="es-ES"/>
      </w:rPr>
      <w:fldChar w:fldCharType="begin"/>
    </w:r>
    <w:r>
      <w:rPr>
        <w:rStyle w:val="Nmerodepgina"/>
        <w:lang w:bidi="es-ES"/>
      </w:rPr>
      <w:instrText xml:space="preserve">PAGE  </w:instrText>
    </w:r>
    <w:r>
      <w:rPr>
        <w:rStyle w:val="Nmerodepgina"/>
        <w:lang w:bidi="es-ES"/>
      </w:rPr>
      <w:fldChar w:fldCharType="separate"/>
    </w:r>
    <w:r>
      <w:rPr>
        <w:rStyle w:val="Nmerodepgina"/>
        <w:lang w:bidi="es-ES"/>
      </w:rPr>
      <w:t>1</w:t>
    </w:r>
    <w:r>
      <w:rPr>
        <w:rStyle w:val="Nmerodepgina"/>
        <w:lang w:bidi="es-ES"/>
      </w:rPr>
      <w:fldChar w:fldCharType="end"/>
    </w:r>
  </w:p>
  <w:p w:rsidR="0018361D" w:rsidRDefault="0018361D" w:rsidP="00890A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165" w:rsidRPr="00FC2165" w:rsidRDefault="00FC2165" w:rsidP="00FC2165">
    <w:pPr>
      <w:pStyle w:val="Piedepgina"/>
      <w:jc w:val="right"/>
      <w:rPr>
        <w:sz w:val="18"/>
      </w:rPr>
    </w:pPr>
    <w:r w:rsidRPr="00FC2165">
      <w:rPr>
        <w:sz w:val="18"/>
        <w:szCs w:val="18"/>
        <w:lang w:bidi="es-ES"/>
      </w:rPr>
      <w:fldChar w:fldCharType="begin"/>
    </w:r>
    <w:r w:rsidRPr="00FC2165">
      <w:rPr>
        <w:sz w:val="18"/>
        <w:szCs w:val="18"/>
        <w:lang w:bidi="es-ES"/>
      </w:rPr>
      <w:instrText xml:space="preserve"> PAGE   \* MERGEFORMAT </w:instrText>
    </w:r>
    <w:r w:rsidRPr="00FC2165">
      <w:rPr>
        <w:sz w:val="18"/>
        <w:szCs w:val="18"/>
        <w:lang w:bidi="es-ES"/>
      </w:rPr>
      <w:fldChar w:fldCharType="separate"/>
    </w:r>
    <w:r w:rsidR="004B2DFE">
      <w:rPr>
        <w:sz w:val="18"/>
        <w:szCs w:val="18"/>
        <w:lang w:bidi="es-ES"/>
      </w:rPr>
      <w:t>2</w:t>
    </w:r>
    <w:r w:rsidRPr="00FC2165">
      <w:rPr>
        <w:sz w:val="18"/>
        <w:szCs w:val="18"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7E9" w:rsidRDefault="003867E9" w:rsidP="00890A94">
      <w:r>
        <w:separator/>
      </w:r>
    </w:p>
  </w:footnote>
  <w:footnote w:type="continuationSeparator" w:id="0">
    <w:p w:rsidR="003867E9" w:rsidRDefault="003867E9" w:rsidP="00890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alt="Flower accent icon" style="width:20.2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" o:bullet="t">
        <v:imagedata r:id="rId1" o:title="" cropright="-325f"/>
        <o:lock v:ext="edit" aspectratio="f"/>
      </v:shape>
    </w:pict>
  </w:numPicBullet>
  <w:abstractNum w:abstractNumId="0" w15:restartNumberingAfterBreak="0">
    <w:nsid w:val="511B3BBD"/>
    <w:multiLevelType w:val="hybridMultilevel"/>
    <w:tmpl w:val="0466FBFA"/>
    <w:lvl w:ilvl="0" w:tplc="2B8040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3655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24C4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F4B4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1CD4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2C8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3EFE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AC4D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B834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C620D37"/>
    <w:multiLevelType w:val="hybridMultilevel"/>
    <w:tmpl w:val="643235C4"/>
    <w:lvl w:ilvl="0" w:tplc="1ADE1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60AB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C86C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FC3A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D68E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F46B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F8FA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DEBC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9C30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53"/>
    <w:rsid w:val="000629E9"/>
    <w:rsid w:val="0008209F"/>
    <w:rsid w:val="00090C60"/>
    <w:rsid w:val="000C7B6F"/>
    <w:rsid w:val="001239CE"/>
    <w:rsid w:val="00142716"/>
    <w:rsid w:val="00176FC0"/>
    <w:rsid w:val="0018361D"/>
    <w:rsid w:val="001E356C"/>
    <w:rsid w:val="00207C8B"/>
    <w:rsid w:val="00264174"/>
    <w:rsid w:val="002A3CC9"/>
    <w:rsid w:val="00377B55"/>
    <w:rsid w:val="00382BBF"/>
    <w:rsid w:val="003840AB"/>
    <w:rsid w:val="003867E9"/>
    <w:rsid w:val="003F7C96"/>
    <w:rsid w:val="00430B2A"/>
    <w:rsid w:val="00465844"/>
    <w:rsid w:val="0047031F"/>
    <w:rsid w:val="004705CA"/>
    <w:rsid w:val="00473473"/>
    <w:rsid w:val="00495D8A"/>
    <w:rsid w:val="004B2DFE"/>
    <w:rsid w:val="004D7C37"/>
    <w:rsid w:val="004E6F6A"/>
    <w:rsid w:val="00500CAD"/>
    <w:rsid w:val="00510E1A"/>
    <w:rsid w:val="00510E24"/>
    <w:rsid w:val="0053280E"/>
    <w:rsid w:val="00561657"/>
    <w:rsid w:val="00574FD0"/>
    <w:rsid w:val="00590C79"/>
    <w:rsid w:val="00592C02"/>
    <w:rsid w:val="005C19F6"/>
    <w:rsid w:val="005E55CE"/>
    <w:rsid w:val="0062123A"/>
    <w:rsid w:val="006C1AD8"/>
    <w:rsid w:val="0071553D"/>
    <w:rsid w:val="00763D29"/>
    <w:rsid w:val="007A4516"/>
    <w:rsid w:val="007C4E1B"/>
    <w:rsid w:val="007E762E"/>
    <w:rsid w:val="00817DA5"/>
    <w:rsid w:val="0082720A"/>
    <w:rsid w:val="00836FAC"/>
    <w:rsid w:val="00875386"/>
    <w:rsid w:val="00890A94"/>
    <w:rsid w:val="008916A4"/>
    <w:rsid w:val="008951CC"/>
    <w:rsid w:val="008C4CDB"/>
    <w:rsid w:val="008E2B6D"/>
    <w:rsid w:val="0092765E"/>
    <w:rsid w:val="0093208C"/>
    <w:rsid w:val="0098641B"/>
    <w:rsid w:val="00AA6538"/>
    <w:rsid w:val="00AB272D"/>
    <w:rsid w:val="00AC5FD9"/>
    <w:rsid w:val="00AE09C9"/>
    <w:rsid w:val="00B161C4"/>
    <w:rsid w:val="00B30335"/>
    <w:rsid w:val="00B769A9"/>
    <w:rsid w:val="00B93ADF"/>
    <w:rsid w:val="00BC5298"/>
    <w:rsid w:val="00BF1BE4"/>
    <w:rsid w:val="00C1483F"/>
    <w:rsid w:val="00C70A8D"/>
    <w:rsid w:val="00C72F6B"/>
    <w:rsid w:val="00C96ED5"/>
    <w:rsid w:val="00CC117E"/>
    <w:rsid w:val="00CD2F3D"/>
    <w:rsid w:val="00D00292"/>
    <w:rsid w:val="00D16442"/>
    <w:rsid w:val="00DA3E92"/>
    <w:rsid w:val="00DC72E3"/>
    <w:rsid w:val="00DD2514"/>
    <w:rsid w:val="00E24789"/>
    <w:rsid w:val="00E30B82"/>
    <w:rsid w:val="00E55D74"/>
    <w:rsid w:val="00E9597B"/>
    <w:rsid w:val="00EA76B7"/>
    <w:rsid w:val="00EF1036"/>
    <w:rsid w:val="00F321D3"/>
    <w:rsid w:val="00F41A0F"/>
    <w:rsid w:val="00F44953"/>
    <w:rsid w:val="00F67F48"/>
    <w:rsid w:val="00FC2165"/>
    <w:rsid w:val="00FC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E008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264174"/>
  </w:style>
  <w:style w:type="paragraph" w:styleId="Ttulo1">
    <w:name w:val="heading 1"/>
    <w:basedOn w:val="Normal"/>
    <w:next w:val="Normal"/>
    <w:link w:val="Ttulo1Car"/>
    <w:uiPriority w:val="9"/>
    <w:qFormat/>
    <w:rsid w:val="00890A94"/>
    <w:pPr>
      <w:pBdr>
        <w:bottom w:val="single" w:sz="6" w:space="0" w:color="99CB38" w:themeColor="accent1"/>
      </w:pBdr>
      <w:spacing w:after="0"/>
      <w:outlineLvl w:val="0"/>
    </w:pPr>
    <w:rPr>
      <w:rFonts w:asciiTheme="majorHAnsi" w:hAnsiTheme="majorHAnsi"/>
      <w:bCs/>
      <w:caps/>
      <w:color w:val="000000" w:themeColor="text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93208C"/>
    <w:pPr>
      <w:spacing w:before="0" w:after="0" w:line="240" w:lineRule="auto"/>
      <w:outlineLvl w:val="1"/>
    </w:pPr>
    <w:rPr>
      <w:b/>
      <w:caps/>
      <w:color w:val="729928" w:themeColor="accent1" w:themeShade="BF"/>
      <w:spacing w:val="15"/>
      <w:sz w:val="64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rsid w:val="00C96ED5"/>
    <w:pPr>
      <w:pBdr>
        <w:top w:val="single" w:sz="6" w:space="2" w:color="99CB38" w:themeColor="accent1"/>
        <w:left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rsid w:val="00C96ED5"/>
    <w:pPr>
      <w:pBdr>
        <w:top w:val="dotted" w:sz="6" w:space="2" w:color="99CB38" w:themeColor="accent1"/>
        <w:left w:val="dotted" w:sz="6" w:space="2" w:color="99CB38" w:themeColor="accent1"/>
      </w:pBdr>
      <w:spacing w:before="300" w:after="0"/>
      <w:outlineLvl w:val="3"/>
    </w:pPr>
    <w:rPr>
      <w:caps/>
      <w:color w:val="729928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rsid w:val="00C96ED5"/>
    <w:pPr>
      <w:pBdr>
        <w:bottom w:val="single" w:sz="6" w:space="1" w:color="99CB38" w:themeColor="accent1"/>
      </w:pBdr>
      <w:spacing w:before="300" w:after="0"/>
      <w:outlineLvl w:val="4"/>
    </w:pPr>
    <w:rPr>
      <w:caps/>
      <w:color w:val="729928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C96ED5"/>
    <w:pPr>
      <w:pBdr>
        <w:bottom w:val="dotted" w:sz="6" w:space="1" w:color="99CB38" w:themeColor="accent1"/>
      </w:pBdr>
      <w:spacing w:before="300" w:after="0"/>
      <w:outlineLvl w:val="5"/>
    </w:pPr>
    <w:rPr>
      <w:caps/>
      <w:color w:val="729928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C96ED5"/>
    <w:pPr>
      <w:spacing w:before="300" w:after="0"/>
      <w:outlineLvl w:val="6"/>
    </w:pPr>
    <w:rPr>
      <w:caps/>
      <w:color w:val="729928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C96ED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C96ED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A3E92"/>
    <w:pPr>
      <w:spacing w:before="0" w:after="0" w:line="240" w:lineRule="auto"/>
    </w:pPr>
    <w:rPr>
      <w:color w:val="FFFFFF" w:themeColor="background1"/>
      <w:sz w:val="92"/>
      <w:szCs w:val="110"/>
    </w:rPr>
  </w:style>
  <w:style w:type="character" w:customStyle="1" w:styleId="TtuloCar">
    <w:name w:val="Título Car"/>
    <w:basedOn w:val="Fuentedeprrafopredeter"/>
    <w:link w:val="Ttulo"/>
    <w:uiPriority w:val="10"/>
    <w:rsid w:val="00DA3E92"/>
    <w:rPr>
      <w:noProof/>
      <w:color w:val="FFFFFF" w:themeColor="background1"/>
      <w:sz w:val="92"/>
      <w:szCs w:val="110"/>
    </w:rPr>
  </w:style>
  <w:style w:type="character" w:customStyle="1" w:styleId="Ttulo1Car">
    <w:name w:val="Título 1 Car"/>
    <w:basedOn w:val="Fuentedeprrafopredeter"/>
    <w:link w:val="Ttulo1"/>
    <w:uiPriority w:val="9"/>
    <w:rsid w:val="00890A94"/>
    <w:rPr>
      <w:rFonts w:asciiTheme="majorHAnsi" w:hAnsiTheme="majorHAnsi"/>
      <w:bCs/>
      <w:caps/>
      <w:color w:val="000000" w:themeColor="text1"/>
      <w:spacing w:val="15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08C"/>
    <w:rPr>
      <w:b/>
      <w:caps/>
      <w:color w:val="729928" w:themeColor="accent1" w:themeShade="BF"/>
      <w:spacing w:val="15"/>
      <w:sz w:val="64"/>
      <w:szCs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2165"/>
    <w:rPr>
      <w:caps/>
      <w:noProof/>
      <w:color w:val="4C661A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2165"/>
    <w:rPr>
      <w:caps/>
      <w:noProof/>
      <w:color w:val="72992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2165"/>
    <w:rPr>
      <w:caps/>
      <w:noProof/>
      <w:color w:val="72992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2165"/>
    <w:rPr>
      <w:caps/>
      <w:noProof/>
      <w:color w:val="72992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2165"/>
    <w:rPr>
      <w:caps/>
      <w:noProof/>
      <w:color w:val="72992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2165"/>
    <w:rPr>
      <w:caps/>
      <w:noProof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2165"/>
    <w:rPr>
      <w:i/>
      <w:caps/>
      <w:noProof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96ED5"/>
    <w:rPr>
      <w:b/>
      <w:bCs/>
      <w:color w:val="729928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2BBF"/>
    <w:pPr>
      <w:spacing w:before="0" w:after="0" w:line="240" w:lineRule="auto"/>
    </w:pPr>
    <w:rPr>
      <w:caps/>
      <w:color w:val="FFFFFF" w:themeColor="background1"/>
      <w:spacing w:val="10"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rsid w:val="00382BBF"/>
    <w:rPr>
      <w:caps/>
      <w:noProof/>
      <w:color w:val="FFFFFF" w:themeColor="background1"/>
      <w:spacing w:val="10"/>
      <w:sz w:val="40"/>
      <w:szCs w:val="24"/>
    </w:rPr>
  </w:style>
  <w:style w:type="character" w:styleId="Textoennegrita">
    <w:name w:val="Strong"/>
    <w:uiPriority w:val="22"/>
    <w:semiHidden/>
    <w:qFormat/>
    <w:rsid w:val="00C96ED5"/>
    <w:rPr>
      <w:b/>
      <w:bCs/>
    </w:rPr>
  </w:style>
  <w:style w:type="character" w:styleId="nfasis">
    <w:name w:val="Emphasis"/>
    <w:uiPriority w:val="20"/>
    <w:qFormat/>
    <w:rsid w:val="003F7C96"/>
    <w:rPr>
      <w:caps w:val="0"/>
      <w:color w:val="729928" w:themeColor="accent1" w:themeShade="BF"/>
      <w:spacing w:val="0"/>
    </w:rPr>
  </w:style>
  <w:style w:type="paragraph" w:styleId="Sinespaciado">
    <w:name w:val="No Spacing"/>
    <w:basedOn w:val="Normal"/>
    <w:link w:val="SinespaciadoCar"/>
    <w:uiPriority w:val="1"/>
    <w:semiHidden/>
    <w:rsid w:val="00C96ED5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semiHidden/>
    <w:rsid w:val="00FC2165"/>
    <w:rPr>
      <w:noProof/>
      <w:sz w:val="24"/>
      <w:szCs w:val="24"/>
    </w:rPr>
  </w:style>
  <w:style w:type="paragraph" w:styleId="Prrafodelista">
    <w:name w:val="List Paragraph"/>
    <w:basedOn w:val="Normal"/>
    <w:uiPriority w:val="34"/>
    <w:semiHidden/>
    <w:qFormat/>
    <w:rsid w:val="00C96ED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90A94"/>
    <w:pPr>
      <w:jc w:val="center"/>
    </w:pPr>
    <w:rPr>
      <w:color w:val="FFFFFF" w:themeColor="background1"/>
      <w:sz w:val="44"/>
      <w:szCs w:val="60"/>
    </w:rPr>
  </w:style>
  <w:style w:type="character" w:customStyle="1" w:styleId="CitaCar">
    <w:name w:val="Cita Car"/>
    <w:basedOn w:val="Fuentedeprrafopredeter"/>
    <w:link w:val="Cita"/>
    <w:uiPriority w:val="29"/>
    <w:rsid w:val="00890A94"/>
    <w:rPr>
      <w:color w:val="FFFFFF" w:themeColor="background1"/>
      <w:sz w:val="44"/>
      <w:szCs w:val="6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C96ED5"/>
    <w:pPr>
      <w:pBdr>
        <w:top w:val="single" w:sz="4" w:space="10" w:color="99CB38" w:themeColor="accent1"/>
        <w:left w:val="single" w:sz="4" w:space="10" w:color="99CB38" w:themeColor="accent1"/>
      </w:pBdr>
      <w:spacing w:after="0"/>
      <w:ind w:left="1296" w:right="1152"/>
      <w:jc w:val="both"/>
    </w:pPr>
    <w:rPr>
      <w:i/>
      <w:iCs/>
      <w:color w:val="99CB38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E2B6D"/>
    <w:rPr>
      <w:i/>
      <w:iCs/>
      <w:noProof/>
      <w:color w:val="99CB38" w:themeColor="accent1"/>
      <w:sz w:val="24"/>
      <w:szCs w:val="24"/>
    </w:rPr>
  </w:style>
  <w:style w:type="character" w:styleId="nfasissutil">
    <w:name w:val="Subtle Emphasis"/>
    <w:uiPriority w:val="19"/>
    <w:semiHidden/>
    <w:qFormat/>
    <w:rsid w:val="00C96ED5"/>
    <w:rPr>
      <w:i/>
      <w:iCs/>
      <w:color w:val="4C661A" w:themeColor="accent1" w:themeShade="7F"/>
    </w:rPr>
  </w:style>
  <w:style w:type="character" w:styleId="nfasisintenso">
    <w:name w:val="Intense Emphasis"/>
    <w:uiPriority w:val="21"/>
    <w:semiHidden/>
    <w:qFormat/>
    <w:rsid w:val="00C96ED5"/>
    <w:rPr>
      <w:b/>
      <w:bCs/>
      <w:caps/>
      <w:color w:val="4C661A" w:themeColor="accent1" w:themeShade="7F"/>
      <w:spacing w:val="10"/>
    </w:rPr>
  </w:style>
  <w:style w:type="character" w:styleId="Referenciasutil">
    <w:name w:val="Subtle Reference"/>
    <w:uiPriority w:val="31"/>
    <w:semiHidden/>
    <w:qFormat/>
    <w:rsid w:val="00C96ED5"/>
    <w:rPr>
      <w:b/>
      <w:bCs/>
      <w:color w:val="99CB38" w:themeColor="accent1"/>
    </w:rPr>
  </w:style>
  <w:style w:type="character" w:styleId="Referenciaintensa">
    <w:name w:val="Intense Reference"/>
    <w:uiPriority w:val="32"/>
    <w:semiHidden/>
    <w:qFormat/>
    <w:rsid w:val="00C96ED5"/>
    <w:rPr>
      <w:b/>
      <w:bCs/>
      <w:i/>
      <w:iCs/>
      <w:caps/>
      <w:color w:val="99CB38" w:themeColor="accent1"/>
    </w:rPr>
  </w:style>
  <w:style w:type="character" w:styleId="Ttulodellibro">
    <w:name w:val="Book Title"/>
    <w:uiPriority w:val="33"/>
    <w:semiHidden/>
    <w:qFormat/>
    <w:rsid w:val="00C96ED5"/>
    <w:rPr>
      <w:b/>
      <w:bCs/>
      <w:i/>
      <w:iCs/>
      <w:spacing w:val="9"/>
    </w:rPr>
  </w:style>
  <w:style w:type="paragraph" w:styleId="TtuloTDC">
    <w:name w:val="TOC Heading"/>
    <w:basedOn w:val="Normal"/>
    <w:next w:val="Normal"/>
    <w:uiPriority w:val="39"/>
    <w:qFormat/>
    <w:rsid w:val="0093208C"/>
    <w:pPr>
      <w:spacing w:before="0" w:after="0" w:line="240" w:lineRule="auto"/>
    </w:pPr>
    <w:rPr>
      <w:caps/>
      <w:sz w:val="64"/>
      <w:szCs w:val="88"/>
      <w:lang w:eastAsia="ja-JP"/>
    </w:rPr>
  </w:style>
  <w:style w:type="paragraph" w:styleId="Piedepgina">
    <w:name w:val="footer"/>
    <w:basedOn w:val="Normal"/>
    <w:link w:val="PiedepginaCar"/>
    <w:uiPriority w:val="99"/>
    <w:semiHidden/>
    <w:rsid w:val="0018361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2B6D"/>
    <w:rPr>
      <w:noProof/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18361D"/>
  </w:style>
  <w:style w:type="paragraph" w:styleId="Encabezado">
    <w:name w:val="header"/>
    <w:basedOn w:val="Normal"/>
    <w:link w:val="EncabezadoCar"/>
    <w:uiPriority w:val="99"/>
    <w:semiHidden/>
    <w:rsid w:val="0018361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2B6D"/>
    <w:rPr>
      <w:noProof/>
      <w:sz w:val="24"/>
      <w:szCs w:val="24"/>
    </w:rPr>
  </w:style>
  <w:style w:type="table" w:styleId="Tablaconcuadrcula">
    <w:name w:val="Table Grid"/>
    <w:basedOn w:val="Tablanormal"/>
    <w:uiPriority w:val="39"/>
    <w:rsid w:val="00890A9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TDC2"/>
    <w:uiPriority w:val="39"/>
    <w:rsid w:val="00FC2165"/>
    <w:pPr>
      <w:pBdr>
        <w:bottom w:val="single" w:sz="6" w:space="1" w:color="99CB38" w:themeColor="accent1"/>
      </w:pBdr>
    </w:pPr>
    <w:rPr>
      <w:color w:val="808080"/>
      <w:sz w:val="28"/>
      <w:szCs w:val="22"/>
      <w:lang w:eastAsia="ja-JP"/>
      <w14:textFill>
        <w14:solidFill>
          <w14:srgbClr w14:val="808080">
            <w14:lumMod w14:val="75000"/>
          </w14:srgbClr>
        </w14:solidFill>
      </w14:textFill>
    </w:rPr>
  </w:style>
  <w:style w:type="paragraph" w:styleId="TDC2">
    <w:name w:val="toc 2"/>
    <w:basedOn w:val="Normal"/>
    <w:next w:val="Normal"/>
    <w:autoRedefine/>
    <w:uiPriority w:val="39"/>
    <w:rsid w:val="0092765E"/>
    <w:pPr>
      <w:spacing w:after="240"/>
    </w:pPr>
    <w:rPr>
      <w:sz w:val="22"/>
      <w:lang w:eastAsia="ja-JP"/>
    </w:rPr>
  </w:style>
  <w:style w:type="paragraph" w:customStyle="1" w:styleId="Citaalternativa">
    <w:name w:val="Cita alternativa"/>
    <w:basedOn w:val="Normal"/>
    <w:uiPriority w:val="29"/>
    <w:qFormat/>
    <w:rsid w:val="00DA3E92"/>
    <w:pPr>
      <w:jc w:val="center"/>
    </w:pPr>
    <w:rPr>
      <w:sz w:val="72"/>
      <w:szCs w:val="72"/>
    </w:rPr>
  </w:style>
  <w:style w:type="character" w:styleId="Textodelmarcadordeposicin">
    <w:name w:val="Placeholder Text"/>
    <w:basedOn w:val="Fuentedeprrafopredeter"/>
    <w:uiPriority w:val="99"/>
    <w:semiHidden/>
    <w:rsid w:val="00DA3E9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6B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6B7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8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0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sv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AMAS%2048\AppData\Roaming\Microsoft\Templates\Bolet&#237;n%20de%20flor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73BF69FADE490D9F8036EC26BCB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28565-3606-4456-93A3-2F288231EB3C}"/>
      </w:docPartPr>
      <w:docPartBody>
        <w:p w:rsidR="00000000" w:rsidRDefault="00ED598A">
          <w:pPr>
            <w:pStyle w:val="2A73BF69FADE490D9F8036EC26BCBC35"/>
          </w:pPr>
          <w:r w:rsidRPr="00574FD0">
            <w:rPr>
              <w:lang w:bidi="es-ES"/>
            </w:rPr>
            <w:t xml:space="preserve">PÁG. </w:t>
          </w:r>
          <w:r>
            <w:rPr>
              <w:lang w:bidi="es-ES"/>
            </w:rPr>
            <w:t>1</w:t>
          </w:r>
        </w:p>
      </w:docPartBody>
    </w:docPart>
    <w:docPart>
      <w:docPartPr>
        <w:name w:val="E52FE88B4EA44DB7969DD47FC9429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7CAAC-2B32-4A25-A849-49C6E747FF69}"/>
      </w:docPartPr>
      <w:docPartBody>
        <w:p w:rsidR="00000000" w:rsidRDefault="00ED598A">
          <w:pPr>
            <w:pStyle w:val="E52FE88B4EA44DB7969DD47FC94292DB"/>
          </w:pPr>
          <w:r w:rsidRPr="00574FD0">
            <w:rPr>
              <w:lang w:bidi="es-ES"/>
            </w:rPr>
            <w:t xml:space="preserve">PÁG. </w:t>
          </w:r>
          <w:r>
            <w:rPr>
              <w:lang w:bidi="es-ES"/>
            </w:rPr>
            <w:t>2</w:t>
          </w:r>
        </w:p>
      </w:docPartBody>
    </w:docPart>
    <w:docPart>
      <w:docPartPr>
        <w:name w:val="4769C5F01B294E4380802657863EE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BD8A5-03F2-4F0E-A014-C17573270486}"/>
      </w:docPartPr>
      <w:docPartBody>
        <w:p w:rsidR="00000000" w:rsidRDefault="00ED598A">
          <w:pPr>
            <w:pStyle w:val="4769C5F01B294E4380802657863EE543"/>
          </w:pPr>
          <w:r w:rsidRPr="00574FD0">
            <w:rPr>
              <w:lang w:bidi="es-ES"/>
            </w:rPr>
            <w:t xml:space="preserve">PÁG. </w:t>
          </w:r>
          <w:r>
            <w:rPr>
              <w:lang w:bidi="es-ES"/>
            </w:rPr>
            <w:t>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8A"/>
    <w:rsid w:val="00ED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A00C3BFBBB44699BF694DE64D38E63C">
    <w:name w:val="3A00C3BFBBB44699BF694DE64D38E63C"/>
  </w:style>
  <w:style w:type="paragraph" w:customStyle="1" w:styleId="50551DDEB46B46CAA15182171CD155FA">
    <w:name w:val="50551DDEB46B46CAA15182171CD155FA"/>
  </w:style>
  <w:style w:type="paragraph" w:customStyle="1" w:styleId="821D660308E641A39E884C25E0FE5F3F">
    <w:name w:val="821D660308E641A39E884C25E0FE5F3F"/>
  </w:style>
  <w:style w:type="paragraph" w:customStyle="1" w:styleId="673ACB44BE2A464F891EF91390326C61">
    <w:name w:val="673ACB44BE2A464F891EF91390326C61"/>
  </w:style>
  <w:style w:type="paragraph" w:customStyle="1" w:styleId="98D2FBE8C6054C0E8715BCD0865F6455">
    <w:name w:val="98D2FBE8C6054C0E8715BCD0865F6455"/>
  </w:style>
  <w:style w:type="paragraph" w:customStyle="1" w:styleId="2A73BF69FADE490D9F8036EC26BCBC35">
    <w:name w:val="2A73BF69FADE490D9F8036EC26BCBC35"/>
  </w:style>
  <w:style w:type="paragraph" w:customStyle="1" w:styleId="20A95AF8101347ADBB55E360D72A5963">
    <w:name w:val="20A95AF8101347ADBB55E360D72A5963"/>
  </w:style>
  <w:style w:type="paragraph" w:customStyle="1" w:styleId="E52FE88B4EA44DB7969DD47FC94292DB">
    <w:name w:val="E52FE88B4EA44DB7969DD47FC94292DB"/>
  </w:style>
  <w:style w:type="paragraph" w:customStyle="1" w:styleId="71D31EF5AE1343F1BF058A530BE5FCD8">
    <w:name w:val="71D31EF5AE1343F1BF058A530BE5FCD8"/>
  </w:style>
  <w:style w:type="paragraph" w:customStyle="1" w:styleId="4769C5F01B294E4380802657863EE543">
    <w:name w:val="4769C5F01B294E4380802657863EE543"/>
  </w:style>
  <w:style w:type="paragraph" w:customStyle="1" w:styleId="BF49B253A10F4838B1A83B7BAF943E62">
    <w:name w:val="BF49B253A10F4838B1A83B7BAF943E62"/>
  </w:style>
  <w:style w:type="paragraph" w:customStyle="1" w:styleId="6B4BFD97692449C986B85A5498CC8FDB">
    <w:name w:val="6B4BFD97692449C986B85A5498CC8FDB"/>
  </w:style>
  <w:style w:type="paragraph" w:customStyle="1" w:styleId="0B3A72010BFD44A9973FB9F389FE1921">
    <w:name w:val="0B3A72010BFD44A9973FB9F389FE1921"/>
  </w:style>
  <w:style w:type="paragraph" w:customStyle="1" w:styleId="04B254EBDB974D4F89633CF116804072">
    <w:name w:val="04B254EBDB974D4F89633CF116804072"/>
  </w:style>
  <w:style w:type="paragraph" w:customStyle="1" w:styleId="B280EC2D9E814EBF9CC5BD545C428A0A">
    <w:name w:val="B280EC2D9E814EBF9CC5BD545C428A0A"/>
  </w:style>
  <w:style w:type="paragraph" w:customStyle="1" w:styleId="19C34C6AE43246438BF8775D07C44196">
    <w:name w:val="19C34C6AE43246438BF8775D07C44196"/>
  </w:style>
  <w:style w:type="character" w:styleId="nfasis">
    <w:name w:val="Emphasis"/>
    <w:uiPriority w:val="20"/>
    <w:qFormat/>
    <w:rPr>
      <w:caps w:val="0"/>
      <w:color w:val="2F5496" w:themeColor="accent1" w:themeShade="BF"/>
      <w:spacing w:val="0"/>
    </w:rPr>
  </w:style>
  <w:style w:type="paragraph" w:customStyle="1" w:styleId="5563A03D7049413AB565C2909FE1B6CC">
    <w:name w:val="5563A03D7049413AB565C2909FE1B6CC"/>
  </w:style>
  <w:style w:type="paragraph" w:customStyle="1" w:styleId="08AAA3D1E94F4817881F68598B95738F">
    <w:name w:val="08AAA3D1E94F4817881F68598B95738F"/>
  </w:style>
  <w:style w:type="paragraph" w:customStyle="1" w:styleId="4F34AFC18C6A42A28FA34A5791FC3158">
    <w:name w:val="4F34AFC18C6A42A28FA34A5791FC3158"/>
  </w:style>
  <w:style w:type="paragraph" w:customStyle="1" w:styleId="E5074A10A46748788C5CA53C3FDF4F8D">
    <w:name w:val="E5074A10A46748788C5CA53C3FDF4F8D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C3DC8F1FD774C7A9DC7941D8A3CC06C">
    <w:name w:val="7C3DC8F1FD774C7A9DC7941D8A3CC0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CF3D3E-CD1C-4595-9C2D-BF8267218D6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12CFD44-FDA2-46DF-ACFA-F0C316AE4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40710F-80C3-4D3F-A66C-C5F28E87EC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7F16B8-083E-46CD-A942-3A24B12D7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Boletín de florista</Template>
  <TotalTime>0</TotalTime>
  <Pages>3</Pages>
  <Words>361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2025-09-09T16:10:00Z</dcterms:created>
  <dcterms:modified xsi:type="dcterms:W3CDTF">2025-09-09T16:33:00Z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